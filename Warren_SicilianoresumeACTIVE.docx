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7F2F" w14:textId="77777777" w:rsidR="002D5EF3" w:rsidRPr="00517D91" w:rsidRDefault="002D5EF3" w:rsidP="002D5EF3">
      <w:pPr>
        <w:pStyle w:val="Name"/>
        <w:jc w:val="center"/>
        <w:rPr>
          <w:b/>
          <w:bCs/>
          <w:sz w:val="36"/>
          <w:szCs w:val="36"/>
        </w:rPr>
      </w:pPr>
      <w:r w:rsidRPr="00517D91">
        <w:rPr>
          <w:b/>
          <w:bCs/>
          <w:sz w:val="36"/>
          <w:szCs w:val="36"/>
        </w:rPr>
        <w:t>WARREN SICILIANO</w:t>
      </w:r>
    </w:p>
    <w:p w14:paraId="5BDE7F18" w14:textId="591CE26B" w:rsidR="002D5EF3" w:rsidRPr="009D206E" w:rsidRDefault="002D5EF3" w:rsidP="002D5EF3">
      <w:pPr>
        <w:pStyle w:val="ContactInfo"/>
        <w:jc w:val="left"/>
        <w:rPr>
          <w:b/>
          <w:bCs/>
          <w:color w:val="auto"/>
          <w:sz w:val="20"/>
          <w:szCs w:val="20"/>
        </w:rPr>
      </w:pPr>
      <w:r w:rsidRPr="009D206E">
        <w:rPr>
          <w:b/>
          <w:bCs/>
          <w:color w:val="auto"/>
          <w:sz w:val="20"/>
          <w:szCs w:val="20"/>
        </w:rPr>
        <w:t>West Palm Beach, FL 33406</w:t>
      </w:r>
      <w:r w:rsidRPr="009D206E">
        <w:rPr>
          <w:b/>
          <w:bCs/>
          <w:color w:val="auto"/>
          <w:sz w:val="20"/>
          <w:szCs w:val="20"/>
        </w:rPr>
        <w:tab/>
      </w:r>
      <w:r w:rsidRPr="009D206E">
        <w:rPr>
          <w:b/>
          <w:bCs/>
          <w:color w:val="auto"/>
          <w:sz w:val="20"/>
          <w:szCs w:val="20"/>
        </w:rPr>
        <w:tab/>
      </w:r>
      <w:r w:rsidRPr="009D206E">
        <w:rPr>
          <w:b/>
          <w:bCs/>
          <w:color w:val="auto"/>
          <w:sz w:val="20"/>
          <w:szCs w:val="20"/>
        </w:rPr>
        <w:tab/>
      </w:r>
      <w:r w:rsidRPr="009D206E">
        <w:rPr>
          <w:b/>
          <w:bCs/>
          <w:color w:val="auto"/>
          <w:sz w:val="20"/>
          <w:szCs w:val="20"/>
        </w:rPr>
        <w:tab/>
      </w:r>
      <w:r w:rsidRPr="009D206E">
        <w:rPr>
          <w:b/>
          <w:bCs/>
          <w:color w:val="auto"/>
          <w:sz w:val="20"/>
          <w:szCs w:val="20"/>
        </w:rPr>
        <w:tab/>
      </w:r>
      <w:r w:rsidRPr="009D206E">
        <w:rPr>
          <w:b/>
          <w:bCs/>
          <w:color w:val="auto"/>
          <w:sz w:val="20"/>
          <w:szCs w:val="20"/>
        </w:rPr>
        <w:tab/>
      </w:r>
      <w:r w:rsidRPr="009D206E">
        <w:rPr>
          <w:b/>
          <w:bCs/>
          <w:color w:val="auto"/>
          <w:sz w:val="20"/>
          <w:szCs w:val="20"/>
        </w:rPr>
        <w:tab/>
        <w:t>Telephone: (727) 386-9008</w:t>
      </w:r>
    </w:p>
    <w:p w14:paraId="2FD5FC42" w14:textId="77777777" w:rsidR="002D5EF3" w:rsidRDefault="002D5EF3" w:rsidP="002D5EF3">
      <w:pPr>
        <w:pStyle w:val="ContactInfo"/>
        <w:jc w:val="left"/>
        <w:rPr>
          <w:color w:val="auto"/>
        </w:rPr>
      </w:pPr>
    </w:p>
    <w:p w14:paraId="764D2C1A" w14:textId="735BC2D8" w:rsidR="002D5EF3" w:rsidRPr="00C01512" w:rsidRDefault="002D5EF3" w:rsidP="002D5EF3">
      <w:pPr>
        <w:pStyle w:val="ContactInfo"/>
        <w:jc w:val="left"/>
        <w:rPr>
          <w:rStyle w:val="Emphasis"/>
        </w:rPr>
      </w:pPr>
      <w:r w:rsidRPr="00C01512">
        <w:rPr>
          <w:color w:val="auto"/>
        </w:rPr>
        <w:t>Email:</w:t>
      </w:r>
      <w:r w:rsidRPr="00C01512">
        <w:rPr>
          <w:color w:val="418AB3" w:themeColor="accent1"/>
        </w:rPr>
        <w:t xml:space="preserve"> </w:t>
      </w:r>
      <w:r>
        <w:rPr>
          <w:color w:val="418AB3" w:themeColor="accent1"/>
        </w:rPr>
        <w:tab/>
      </w:r>
      <w:r>
        <w:rPr>
          <w:color w:val="418AB3" w:themeColor="accent1"/>
        </w:rPr>
        <w:tab/>
      </w:r>
      <w:hyperlink r:id="rId11" w:history="1">
        <w:r w:rsidRPr="00D50CA4">
          <w:rPr>
            <w:rStyle w:val="Hyperlink"/>
          </w:rPr>
          <w:t>warrenpharmd@gmail.com</w:t>
        </w:r>
      </w:hyperlink>
    </w:p>
    <w:p w14:paraId="09A1CF38" w14:textId="720A716E" w:rsidR="002D5EF3" w:rsidRPr="00C01512" w:rsidRDefault="002D5EF3" w:rsidP="002D5EF3">
      <w:pPr>
        <w:pStyle w:val="ContactInfo"/>
        <w:jc w:val="left"/>
        <w:rPr>
          <w:rStyle w:val="Emphasis"/>
        </w:rPr>
      </w:pPr>
      <w:r w:rsidRPr="00C01512">
        <w:rPr>
          <w:rStyle w:val="Emphasis"/>
          <w:color w:val="auto"/>
        </w:rPr>
        <w:t>LinkedIn Profile:</w:t>
      </w:r>
      <w:r>
        <w:rPr>
          <w:rStyle w:val="Emphasis"/>
          <w:color w:val="auto"/>
        </w:rPr>
        <w:tab/>
      </w:r>
      <w:hyperlink r:id="rId12" w:history="1">
        <w:r w:rsidRPr="00D50CA4">
          <w:rPr>
            <w:rStyle w:val="Hyperlink"/>
          </w:rPr>
          <w:t>http://www.linkedin.com/in/warren-siciliano-28209a1a1</w:t>
        </w:r>
      </w:hyperlink>
    </w:p>
    <w:p w14:paraId="1F974EDE" w14:textId="2F2384DD" w:rsidR="002D5EF3" w:rsidRDefault="002D5EF3" w:rsidP="002D5EF3">
      <w:pPr>
        <w:pStyle w:val="ContactInfo"/>
        <w:jc w:val="left"/>
        <w:rPr>
          <w:rStyle w:val="Emphasis"/>
        </w:rPr>
      </w:pPr>
      <w:r w:rsidRPr="00C01512">
        <w:rPr>
          <w:rStyle w:val="Emphasis"/>
          <w:color w:val="auto"/>
        </w:rPr>
        <w:t xml:space="preserve">GitHub: </w:t>
      </w:r>
      <w:r>
        <w:rPr>
          <w:rStyle w:val="Emphasis"/>
          <w:color w:val="auto"/>
        </w:rPr>
        <w:tab/>
      </w:r>
      <w:r>
        <w:rPr>
          <w:rStyle w:val="Emphasis"/>
          <w:color w:val="auto"/>
        </w:rPr>
        <w:tab/>
      </w:r>
      <w:hyperlink r:id="rId13" w:history="1">
        <w:r w:rsidRPr="00D50CA4">
          <w:rPr>
            <w:rStyle w:val="Hyperlink"/>
          </w:rPr>
          <w:t>https://github.com/WSici</w:t>
        </w:r>
      </w:hyperlink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226"/>
        <w:gridCol w:w="20"/>
        <w:gridCol w:w="7834"/>
      </w:tblGrid>
      <w:tr w:rsidR="00B34C7E" w:rsidRPr="00C01512" w14:paraId="50250788" w14:textId="77777777" w:rsidTr="002D5EF3">
        <w:tc>
          <w:tcPr>
            <w:tcW w:w="2226" w:type="dxa"/>
            <w:tcBorders>
              <w:bottom w:val="single" w:sz="4" w:space="0" w:color="418AB3" w:themeColor="accent1"/>
            </w:tcBorders>
          </w:tcPr>
          <w:p w14:paraId="1A0C8DE4" w14:textId="787183F6" w:rsidR="00BA56D5" w:rsidRPr="00C01512" w:rsidRDefault="00097FC9" w:rsidP="003F58EA">
            <w:pPr>
              <w:pStyle w:val="Heading1"/>
              <w:jc w:val="left"/>
            </w:pPr>
            <w:r>
              <w:t>SUMMARY</w:t>
            </w:r>
          </w:p>
        </w:tc>
        <w:tc>
          <w:tcPr>
            <w:tcW w:w="20" w:type="dxa"/>
            <w:tcBorders>
              <w:bottom w:val="single" w:sz="4" w:space="0" w:color="418AB3" w:themeColor="accent1"/>
            </w:tcBorders>
          </w:tcPr>
          <w:p w14:paraId="1C74FFF0" w14:textId="77777777" w:rsidR="002D5EF3" w:rsidRDefault="002D5EF3"/>
          <w:p w14:paraId="6EAC33D9" w14:textId="7F2CB379" w:rsidR="002D5EF3" w:rsidRPr="00C01512" w:rsidRDefault="002D5EF3"/>
        </w:tc>
        <w:tc>
          <w:tcPr>
            <w:tcW w:w="7834" w:type="dxa"/>
            <w:tcBorders>
              <w:bottom w:val="single" w:sz="4" w:space="0" w:color="418AB3" w:themeColor="accent1"/>
            </w:tcBorders>
          </w:tcPr>
          <w:p w14:paraId="5F4E0BBC" w14:textId="12BA90D9" w:rsidR="00097FC9" w:rsidRPr="00C01512" w:rsidRDefault="005E0947" w:rsidP="0032469D">
            <w:pPr>
              <w:rPr>
                <w:color w:val="306785" w:themeColor="accent1" w:themeShade="BF"/>
              </w:rPr>
            </w:pPr>
            <w:r>
              <w:t>My goal is to provide competent skill in</w:t>
            </w:r>
            <w:r w:rsidR="0072473B">
              <w:t xml:space="preserve"> </w:t>
            </w:r>
            <w:r w:rsidR="008B494E">
              <w:t xml:space="preserve">cybersecurity </w:t>
            </w:r>
            <w:r w:rsidR="005102F9">
              <w:t xml:space="preserve">as an analyst </w:t>
            </w:r>
            <w:r w:rsidR="002E1F36">
              <w:t xml:space="preserve">and ultimately </w:t>
            </w:r>
            <w:r w:rsidR="0072473B">
              <w:t>designing,</w:t>
            </w:r>
            <w:r>
              <w:t xml:space="preserve"> </w:t>
            </w:r>
            <w:r w:rsidR="0045050A">
              <w:t xml:space="preserve">monitoring and protecting networks from </w:t>
            </w:r>
            <w:r w:rsidR="00514C88">
              <w:t xml:space="preserve">bad actors </w:t>
            </w:r>
            <w:r w:rsidR="0072473B">
              <w:t>who</w:t>
            </w:r>
            <w:r w:rsidR="0032469D">
              <w:t xml:space="preserve"> are </w:t>
            </w:r>
            <w:r w:rsidR="00514C88">
              <w:t>looking to take advantage of vulnerabilities</w:t>
            </w:r>
            <w:r w:rsidR="0032469D">
              <w:t>.</w:t>
            </w:r>
          </w:p>
        </w:tc>
      </w:tr>
      <w:tr w:rsidR="00B34C7E" w14:paraId="0BEAB149" w14:textId="77777777" w:rsidTr="002D5EF3">
        <w:tc>
          <w:tcPr>
            <w:tcW w:w="222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5437BDC" w14:textId="0600063E" w:rsidR="00BA56D5" w:rsidRDefault="008F7017" w:rsidP="003F58EA">
            <w:pPr>
              <w:pStyle w:val="Heading1"/>
              <w:jc w:val="left"/>
            </w:pPr>
            <w:r>
              <w:t>Skills</w:t>
            </w:r>
          </w:p>
        </w:tc>
        <w:tc>
          <w:tcPr>
            <w:tcW w:w="2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8F36EB3" w14:textId="77777777" w:rsidR="00BA56D5" w:rsidRDefault="00BA56D5"/>
        </w:tc>
        <w:tc>
          <w:tcPr>
            <w:tcW w:w="783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7040B7" w14:textId="35104FE9" w:rsidR="00BA56D5" w:rsidRPr="0072473B" w:rsidRDefault="00B53694" w:rsidP="003F58EA">
            <w:pPr>
              <w:pStyle w:val="ResumeText"/>
            </w:pPr>
            <w:r w:rsidRPr="0072473B">
              <w:t>Beginning Python Programming</w:t>
            </w:r>
            <w:r w:rsidR="000267A5" w:rsidRPr="0072473B">
              <w:t xml:space="preserve"> using </w:t>
            </w:r>
            <w:proofErr w:type="spellStart"/>
            <w:r w:rsidR="000267A5" w:rsidRPr="0072473B">
              <w:t>Pycharm</w:t>
            </w:r>
            <w:proofErr w:type="spellEnd"/>
            <w:r w:rsidR="009227AD" w:rsidRPr="0072473B">
              <w:t>.</w:t>
            </w:r>
          </w:p>
          <w:p w14:paraId="1FBD5B45" w14:textId="4E0F1E75" w:rsidR="000E5AD7" w:rsidRPr="0072473B" w:rsidRDefault="00C302DE" w:rsidP="003F58EA">
            <w:pPr>
              <w:pStyle w:val="ResumeText"/>
            </w:pPr>
            <w:r w:rsidRPr="0072473B">
              <w:t xml:space="preserve">Virtual </w:t>
            </w:r>
            <w:r w:rsidR="00B53694" w:rsidRPr="0072473B">
              <w:t>Network</w:t>
            </w:r>
            <w:r w:rsidRPr="0072473B">
              <w:t xml:space="preserve"> setup and monitoring using Wireshark</w:t>
            </w:r>
            <w:r w:rsidR="00CA2600" w:rsidRPr="0072473B">
              <w:t>, NMAP, PfSense Firewall, Snort IDS</w:t>
            </w:r>
            <w:r w:rsidR="009227AD" w:rsidRPr="0072473B">
              <w:t>.</w:t>
            </w:r>
          </w:p>
          <w:p w14:paraId="21D6A3E7" w14:textId="1B11A481" w:rsidR="00B53694" w:rsidRDefault="000E5AD7" w:rsidP="003F58EA">
            <w:pPr>
              <w:pStyle w:val="ResumeText"/>
            </w:pPr>
            <w:r w:rsidRPr="0072473B">
              <w:t xml:space="preserve">Ethical Hacking </w:t>
            </w:r>
            <w:r w:rsidR="00DF0CEC" w:rsidRPr="0072473B">
              <w:t xml:space="preserve">concepts </w:t>
            </w:r>
            <w:r w:rsidRPr="0072473B">
              <w:t>using Kali Linux, Parrot OS</w:t>
            </w:r>
            <w:r w:rsidR="00F2032E" w:rsidRPr="0072473B">
              <w:t xml:space="preserve"> and</w:t>
            </w:r>
            <w:r w:rsidRPr="0072473B">
              <w:t xml:space="preserve"> Metasploit</w:t>
            </w:r>
            <w:r w:rsidR="00F2032E" w:rsidRPr="0072473B">
              <w:t xml:space="preserve"> Framework</w:t>
            </w:r>
            <w:r w:rsidR="000267A5" w:rsidRPr="0072473B">
              <w:t>.</w:t>
            </w:r>
          </w:p>
          <w:p w14:paraId="4AAA8CDC" w14:textId="4CE37CFB" w:rsidR="00ED3DDA" w:rsidRPr="003275F7" w:rsidRDefault="001235C5" w:rsidP="00D92B4B">
            <w:pPr>
              <w:pStyle w:val="ResumeText"/>
              <w:rPr>
                <w:sz w:val="18"/>
                <w:szCs w:val="18"/>
              </w:rPr>
            </w:pPr>
            <w:r>
              <w:t>Familiar with all Microsoft Office products</w:t>
            </w:r>
            <w:r w:rsidR="00730FDE">
              <w:t xml:space="preserve"> as I used these in my bootcamp presentations.</w:t>
            </w:r>
          </w:p>
        </w:tc>
      </w:tr>
      <w:tr w:rsidR="00B34C7E" w14:paraId="467D92E5" w14:textId="77777777" w:rsidTr="002D5EF3">
        <w:tc>
          <w:tcPr>
            <w:tcW w:w="222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1880E04" w14:textId="39A98811" w:rsidR="00F24122" w:rsidRDefault="005636F9" w:rsidP="003F58EA">
            <w:pPr>
              <w:pStyle w:val="Heading1"/>
              <w:jc w:val="left"/>
            </w:pPr>
            <w:r>
              <w:t>Industry Certifications</w:t>
            </w:r>
          </w:p>
        </w:tc>
        <w:tc>
          <w:tcPr>
            <w:tcW w:w="2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B8EA279" w14:textId="77777777" w:rsidR="00F24122" w:rsidRDefault="00F24122"/>
        </w:tc>
        <w:tc>
          <w:tcPr>
            <w:tcW w:w="783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4A4E9C2" w14:textId="7A17EA28" w:rsidR="004A0C77" w:rsidRDefault="00517D91" w:rsidP="00517D91">
            <w:pPr>
              <w:spacing w:after="0" w:line="240" w:lineRule="auto"/>
            </w:pPr>
            <w:r>
              <w:t>FLORIDA ATLANTIC UNIVERSITY</w:t>
            </w:r>
          </w:p>
          <w:p w14:paraId="027EE923" w14:textId="54E8F5A4" w:rsidR="00517D91" w:rsidRDefault="00517D91" w:rsidP="00517D91">
            <w:pPr>
              <w:spacing w:after="0" w:line="240" w:lineRule="auto"/>
            </w:pPr>
            <w:r>
              <w:t>Cybersecurity</w:t>
            </w:r>
          </w:p>
          <w:p w14:paraId="08247730" w14:textId="3C0B1E67" w:rsidR="00517D91" w:rsidRDefault="00517D91" w:rsidP="00517D91">
            <w:pPr>
              <w:spacing w:after="0" w:line="240" w:lineRule="auto"/>
            </w:pPr>
            <w:r>
              <w:t>Bootcamp</w:t>
            </w:r>
          </w:p>
          <w:p w14:paraId="119A1F60" w14:textId="34B4CFAA" w:rsidR="00517D91" w:rsidRDefault="00517D91" w:rsidP="00517D91">
            <w:pPr>
              <w:spacing w:after="0" w:line="240" w:lineRule="auto"/>
            </w:pPr>
            <w:r>
              <w:t>July 2020 – October 2021</w:t>
            </w:r>
          </w:p>
          <w:p w14:paraId="178F6E9F" w14:textId="3488687F" w:rsidR="00517D91" w:rsidRDefault="00517D91" w:rsidP="00517D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Relevant Coursework: CompTIA A+, CompTIA Network+, CompTIA Security+, Ethical Hacking, Python Programming.</w:t>
            </w:r>
          </w:p>
          <w:p w14:paraId="701D9C09" w14:textId="67A8D336" w:rsidR="00517D91" w:rsidRDefault="00517D91" w:rsidP="00517D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Graduation October 2021</w:t>
            </w:r>
          </w:p>
          <w:p w14:paraId="52BBAF02" w14:textId="275116D9" w:rsidR="00517D91" w:rsidRDefault="00517D91" w:rsidP="00517D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Projects: Python Programming to identify open ports, Network setup and monitoring with Wireshark and other tools, Ethical Hacking using Kali Linux, Metasploit and other tools in a </w:t>
            </w:r>
            <w:proofErr w:type="spellStart"/>
            <w:r>
              <w:t>Virtualbox</w:t>
            </w:r>
            <w:proofErr w:type="spellEnd"/>
            <w:r>
              <w:t xml:space="preserve"> network and monitoring and alerting network hacking attempts using PfSense Firewall and Snort Intrusion Detection and Prevention System.</w:t>
            </w:r>
          </w:p>
          <w:p w14:paraId="79FBA889" w14:textId="6429356F" w:rsidR="00A97BAA" w:rsidRPr="00A97BAA" w:rsidRDefault="00A97BAA" w:rsidP="0072473B">
            <w:r>
              <w:t xml:space="preserve">Working towards </w:t>
            </w:r>
            <w:r w:rsidR="00993438">
              <w:t xml:space="preserve">the Security+, </w:t>
            </w:r>
            <w:proofErr w:type="spellStart"/>
            <w:r w:rsidR="00993438">
              <w:t>CySA</w:t>
            </w:r>
            <w:proofErr w:type="spellEnd"/>
            <w:r w:rsidR="00993438">
              <w:t xml:space="preserve">+ and </w:t>
            </w:r>
            <w:proofErr w:type="gramStart"/>
            <w:r w:rsidR="00993438">
              <w:t xml:space="preserve">CISSP </w:t>
            </w:r>
            <w:r>
              <w:t xml:space="preserve"> </w:t>
            </w:r>
            <w:r w:rsidR="00331AB6">
              <w:t>certifications</w:t>
            </w:r>
            <w:proofErr w:type="gramEnd"/>
          </w:p>
        </w:tc>
      </w:tr>
      <w:tr w:rsidR="00B34C7E" w14:paraId="08B5C752" w14:textId="77777777" w:rsidTr="002D5EF3">
        <w:tc>
          <w:tcPr>
            <w:tcW w:w="222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59FFD6F" w14:textId="77777777" w:rsidR="00BA56D5" w:rsidRDefault="008F7017" w:rsidP="003F58EA">
            <w:pPr>
              <w:pStyle w:val="Heading1"/>
              <w:jc w:val="left"/>
            </w:pPr>
            <w:r>
              <w:t>Work History</w:t>
            </w:r>
          </w:p>
        </w:tc>
        <w:tc>
          <w:tcPr>
            <w:tcW w:w="2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5CA62D8" w14:textId="77777777" w:rsidR="00BA56D5" w:rsidRDefault="00BA56D5"/>
        </w:tc>
        <w:tc>
          <w:tcPr>
            <w:tcW w:w="783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302434271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830493898"/>
                  <w:placeholder>
                    <w:docPart w:val="AC95C3A64B0D4765AFC247B2CA326A20"/>
                  </w:placeholder>
                  <w15:repeatingSectionItem/>
                </w:sdtPr>
                <w:sdtEndPr/>
                <w:sdtContent>
                  <w:p w14:paraId="6032C235" w14:textId="6326BA1D" w:rsidR="00730587" w:rsidRPr="00517D91" w:rsidRDefault="00730587" w:rsidP="00730587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Self Employed</w:t>
                    </w:r>
                    <w:r w:rsidR="005D23E8" w:rsidRPr="00517D91">
                      <w:rPr>
                        <w:sz w:val="16"/>
                        <w:szCs w:val="16"/>
                      </w:rPr>
                      <w:t xml:space="preserve"> – Online Sales</w:t>
                    </w:r>
                  </w:p>
                  <w:p w14:paraId="603D2A3D" w14:textId="3B1348FA" w:rsidR="00BA56D5" w:rsidRPr="00517D91" w:rsidRDefault="00730587" w:rsidP="00730587">
                    <w:pPr>
                      <w:rPr>
                        <w:sz w:val="18"/>
                        <w:szCs w:val="18"/>
                      </w:rPr>
                    </w:pPr>
                    <w:r w:rsidRPr="00517D91">
                      <w:rPr>
                        <w:sz w:val="18"/>
                        <w:szCs w:val="18"/>
                      </w:rPr>
                      <w:t>March 2020</w:t>
                    </w:r>
                    <w:r w:rsidR="002D5EF3" w:rsidRPr="00517D91">
                      <w:rPr>
                        <w:sz w:val="18"/>
                        <w:szCs w:val="18"/>
                      </w:rPr>
                      <w:t xml:space="preserve"> </w:t>
                    </w:r>
                    <w:r w:rsidRPr="00517D91">
                      <w:rPr>
                        <w:sz w:val="18"/>
                        <w:szCs w:val="18"/>
                      </w:rPr>
                      <w:t>-</w:t>
                    </w:r>
                    <w:r w:rsidR="002D5EF3" w:rsidRPr="00517D91">
                      <w:rPr>
                        <w:sz w:val="18"/>
                        <w:szCs w:val="18"/>
                      </w:rPr>
                      <w:t xml:space="preserve"> </w:t>
                    </w:r>
                    <w:r w:rsidRPr="00517D91">
                      <w:rPr>
                        <w:sz w:val="18"/>
                        <w:szCs w:val="18"/>
                      </w:rPr>
                      <w:t>C</w:t>
                    </w:r>
                    <w:r w:rsidR="005D23E8" w:rsidRPr="00517D91">
                      <w:rPr>
                        <w:sz w:val="18"/>
                        <w:szCs w:val="18"/>
                      </w:rPr>
                      <w:t>urrent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177708683"/>
                  <w:placeholder>
                    <w:docPart w:val="DDF2FC7EE40640E681D89D4605E7AAF5"/>
                  </w:placeholder>
                  <w15:repeatingSectionItem/>
                </w:sdtPr>
                <w:sdtEndPr/>
                <w:sdtContent>
                  <w:p w14:paraId="4F52504A" w14:textId="77777777" w:rsidR="00331AB6" w:rsidRPr="00517D91" w:rsidRDefault="00331AB6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6"/>
                        <w:szCs w:val="16"/>
                        <w14:ligatures w14:val="none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ASpenRx, MTM Pharmacist independent CONTRACTOR, TAMPA florida</w:t>
                    </w:r>
                  </w:p>
                  <w:p w14:paraId="23DF0B10" w14:textId="77777777" w:rsidR="00331AB6" w:rsidRPr="00517D91" w:rsidRDefault="00331AB6">
                    <w:pPr>
                      <w:pStyle w:val="ResumeText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December 2019 – March 2020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1265197789"/>
                  <w:placeholder>
                    <w:docPart w:val="AC95C3A64B0D4765AFC247B2CA326A20"/>
                  </w:placeholder>
                  <w15:repeatingSectionItem/>
                </w:sdtPr>
                <w:sdtEndPr/>
                <w:sdtContent>
                  <w:p w14:paraId="258A4F23" w14:textId="4D481824" w:rsidR="00BA56D5" w:rsidRPr="00517D91" w:rsidRDefault="00EB23B9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Insurance administrative solutions, Underwriter/telephone interviewer</w:t>
                    </w:r>
                  </w:p>
                  <w:p w14:paraId="13774944" w14:textId="690DD199" w:rsidR="00091329" w:rsidRPr="00517D91" w:rsidRDefault="00EB23B9" w:rsidP="00C04DC4">
                    <w:pPr>
                      <w:pStyle w:val="ResumeText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July 2017</w:t>
                    </w:r>
                    <w:r w:rsidR="002D5EF3" w:rsidRPr="00517D91">
                      <w:rPr>
                        <w:sz w:val="16"/>
                        <w:szCs w:val="16"/>
                      </w:rPr>
                      <w:t xml:space="preserve"> </w:t>
                    </w:r>
                    <w:r w:rsidRPr="00517D91">
                      <w:rPr>
                        <w:sz w:val="16"/>
                        <w:szCs w:val="16"/>
                      </w:rPr>
                      <w:t>-</w:t>
                    </w:r>
                    <w:r w:rsidR="002D5EF3" w:rsidRPr="00517D91">
                      <w:rPr>
                        <w:sz w:val="16"/>
                        <w:szCs w:val="16"/>
                      </w:rPr>
                      <w:t xml:space="preserve"> </w:t>
                    </w:r>
                    <w:r w:rsidRPr="00517D91">
                      <w:rPr>
                        <w:sz w:val="16"/>
                        <w:szCs w:val="16"/>
                      </w:rPr>
                      <w:t>December 2019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2005394357"/>
                  <w:placeholder>
                    <w:docPart w:val="B8C7D252062A4D8AA5B3C9D904C5D746"/>
                  </w:placeholder>
                  <w15:repeatingSectionItem/>
                </w:sdtPr>
                <w:sdtContent>
                  <w:p w14:paraId="00CAC5E9" w14:textId="516EFA68" w:rsidR="00091329" w:rsidRPr="00517D91" w:rsidRDefault="00091329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CVS Pharmacy</w:t>
                    </w:r>
                  </w:p>
                  <w:p w14:paraId="3F499EBF" w14:textId="697B0EFA" w:rsidR="002D5EF3" w:rsidRPr="00517D91" w:rsidRDefault="00091329" w:rsidP="00C04DC4">
                    <w:pPr>
                      <w:pStyle w:val="ResumeText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July 2014</w:t>
                    </w:r>
                    <w:r w:rsidR="002D5EF3" w:rsidRPr="00517D91">
                      <w:rPr>
                        <w:sz w:val="16"/>
                        <w:szCs w:val="16"/>
                      </w:rPr>
                      <w:t xml:space="preserve"> </w:t>
                    </w:r>
                    <w:r w:rsidRPr="00517D91">
                      <w:rPr>
                        <w:sz w:val="16"/>
                        <w:szCs w:val="16"/>
                      </w:rPr>
                      <w:t>-</w:t>
                    </w:r>
                    <w:r w:rsidR="002D5EF3" w:rsidRPr="00517D91">
                      <w:rPr>
                        <w:sz w:val="16"/>
                        <w:szCs w:val="16"/>
                      </w:rPr>
                      <w:t xml:space="preserve"> March</w:t>
                    </w:r>
                    <w:r w:rsidRPr="00517D91">
                      <w:rPr>
                        <w:sz w:val="16"/>
                        <w:szCs w:val="16"/>
                      </w:rPr>
                      <w:t xml:space="preserve"> 2019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213326048"/>
                  <w:placeholder>
                    <w:docPart w:val="63F8FA178E9C443F8283EB05771FDBEC"/>
                  </w:placeholder>
                  <w15:repeatingSectionItem/>
                </w:sdtPr>
                <w:sdtContent>
                  <w:p w14:paraId="42894659" w14:textId="2F56A549" w:rsidR="002D5EF3" w:rsidRPr="00517D91" w:rsidRDefault="002D5EF3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CVS SPECIALTY Pharmacy</w:t>
                    </w:r>
                  </w:p>
                  <w:p w14:paraId="460A002E" w14:textId="125DC644" w:rsidR="00BA56D5" w:rsidRPr="003275F7" w:rsidRDefault="002D5EF3" w:rsidP="00C04DC4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October 2011 - July 2014</w:t>
                    </w:r>
                  </w:p>
                </w:sdtContent>
              </w:sdt>
            </w:sdtContent>
          </w:sdt>
        </w:tc>
      </w:tr>
      <w:tr w:rsidR="00B34C7E" w14:paraId="505059FA" w14:textId="77777777" w:rsidTr="002D5EF3">
        <w:tc>
          <w:tcPr>
            <w:tcW w:w="222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AC49C3" w14:textId="77777777" w:rsidR="00BA56D5" w:rsidRDefault="008F7017" w:rsidP="003F58EA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2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1F427EA" w14:textId="77777777" w:rsidR="00BA56D5" w:rsidRDefault="00BA56D5"/>
          <w:p w14:paraId="2C96A7CA" w14:textId="13A1D1A3" w:rsidR="006B3D68" w:rsidRDefault="006B3D68"/>
        </w:tc>
        <w:tc>
          <w:tcPr>
            <w:tcW w:w="783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6"/>
                <w:szCs w:val="1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-1126388115"/>
                  <w:placeholder>
                    <w:docPart w:val="AC95C3A64B0D4765AFC247B2CA326A20"/>
                  </w:placeholder>
                  <w15:repeatingSectionItem/>
                </w:sdtPr>
                <w:sdtEndPr/>
                <w:sdtContent>
                  <w:p w14:paraId="2AAFC414" w14:textId="48CF39CC" w:rsidR="00BA56D5" w:rsidRPr="00517D91" w:rsidRDefault="00225FC2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Pharmd, University of florida, gainesville, florida, 1987-1991</w:t>
                    </w:r>
                  </w:p>
                  <w:p w14:paraId="340208FC" w14:textId="77777777" w:rsidR="00BA56D5" w:rsidRPr="00517D91" w:rsidRDefault="00225FC2">
                    <w:pPr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GRADUATED WITH HONORS, MYLAN AWARD FOR DRUG INFORMATION EXCELLENCE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-2023390931"/>
                  <w:placeholder>
                    <w:docPart w:val="AC95C3A64B0D4765AFC247B2CA326A20"/>
                  </w:placeholder>
                  <w15:repeatingSectionItem/>
                </w:sdtPr>
                <w:sdtEndPr/>
                <w:sdtContent>
                  <w:p w14:paraId="4D1F7D98" w14:textId="77777777" w:rsidR="00BA56D5" w:rsidRPr="00517D91" w:rsidRDefault="00225FC2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517D91">
                      <w:rPr>
                        <w:sz w:val="16"/>
                        <w:szCs w:val="16"/>
                      </w:rPr>
                      <w:t>aa, pALM BEACH STATE COLLEGE, LAKE WORTH, FLORIDA, 1983-1985</w:t>
                    </w:r>
                  </w:p>
                  <w:p w14:paraId="4C220616" w14:textId="77777777" w:rsidR="00BA56D5" w:rsidRDefault="002352C7">
                    <w:r w:rsidRPr="00517D91">
                      <w:rPr>
                        <w:sz w:val="16"/>
                        <w:szCs w:val="16"/>
                      </w:rPr>
                      <w:t>PRE-MED</w:t>
                    </w:r>
                  </w:p>
                </w:sdtContent>
              </w:sdt>
            </w:sdtContent>
          </w:sdt>
        </w:tc>
      </w:tr>
    </w:tbl>
    <w:p w14:paraId="35989972" w14:textId="77777777" w:rsidR="00BA56D5" w:rsidRDefault="00BA56D5" w:rsidP="00672600"/>
    <w:sectPr w:rsidR="00BA56D5" w:rsidSect="00517D91">
      <w:footerReference w:type="default" r:id="rId14"/>
      <w:pgSz w:w="12240" w:h="15840" w:code="1"/>
      <w:pgMar w:top="288" w:right="1080" w:bottom="288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C1EB" w14:textId="77777777" w:rsidR="00DB13CD" w:rsidRDefault="00DB13CD">
      <w:pPr>
        <w:spacing w:before="0" w:after="0" w:line="240" w:lineRule="auto"/>
      </w:pPr>
      <w:r>
        <w:separator/>
      </w:r>
    </w:p>
  </w:endnote>
  <w:endnote w:type="continuationSeparator" w:id="0">
    <w:p w14:paraId="3558D314" w14:textId="77777777" w:rsidR="00DB13CD" w:rsidRDefault="00DB13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BA56D5" w14:paraId="65305527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0FE23FE2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6E3B5BBB485E42B08C7F4E1904D659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5B96A4F" w14:textId="4020C705" w:rsidR="00BA56D5" w:rsidRDefault="00294DE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Warren siciliano</w:t>
              </w:r>
            </w:p>
          </w:tc>
        </w:sdtContent>
      </w:sdt>
    </w:tr>
  </w:tbl>
  <w:p w14:paraId="0A3FAE2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1FACB" w14:textId="77777777" w:rsidR="00DB13CD" w:rsidRDefault="00DB13CD">
      <w:pPr>
        <w:spacing w:before="0" w:after="0" w:line="240" w:lineRule="auto"/>
      </w:pPr>
      <w:r>
        <w:separator/>
      </w:r>
    </w:p>
  </w:footnote>
  <w:footnote w:type="continuationSeparator" w:id="0">
    <w:p w14:paraId="42AB511F" w14:textId="77777777" w:rsidR="00DB13CD" w:rsidRDefault="00DB13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1486"/>
    <w:multiLevelType w:val="hybridMultilevel"/>
    <w:tmpl w:val="1E18C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D84A3D"/>
    <w:multiLevelType w:val="hybridMultilevel"/>
    <w:tmpl w:val="AF08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C3"/>
    <w:rsid w:val="00004660"/>
    <w:rsid w:val="00020433"/>
    <w:rsid w:val="00022013"/>
    <w:rsid w:val="000267A5"/>
    <w:rsid w:val="00033437"/>
    <w:rsid w:val="000337C8"/>
    <w:rsid w:val="00043D33"/>
    <w:rsid w:val="00067B2F"/>
    <w:rsid w:val="000766D2"/>
    <w:rsid w:val="000847FA"/>
    <w:rsid w:val="00091329"/>
    <w:rsid w:val="00097FC9"/>
    <w:rsid w:val="000E5AD7"/>
    <w:rsid w:val="0010777C"/>
    <w:rsid w:val="00117312"/>
    <w:rsid w:val="001235C5"/>
    <w:rsid w:val="001B7B13"/>
    <w:rsid w:val="001C33A1"/>
    <w:rsid w:val="00225FC2"/>
    <w:rsid w:val="002352C7"/>
    <w:rsid w:val="002802B6"/>
    <w:rsid w:val="0028216D"/>
    <w:rsid w:val="00294DE4"/>
    <w:rsid w:val="002A2FA6"/>
    <w:rsid w:val="002D316B"/>
    <w:rsid w:val="002D5EF3"/>
    <w:rsid w:val="002E1F36"/>
    <w:rsid w:val="00304273"/>
    <w:rsid w:val="00306550"/>
    <w:rsid w:val="00306F47"/>
    <w:rsid w:val="00307170"/>
    <w:rsid w:val="0032469D"/>
    <w:rsid w:val="003275F7"/>
    <w:rsid w:val="00331AB6"/>
    <w:rsid w:val="003941E4"/>
    <w:rsid w:val="0039624F"/>
    <w:rsid w:val="003D75B3"/>
    <w:rsid w:val="003F58EA"/>
    <w:rsid w:val="00430BE6"/>
    <w:rsid w:val="0043568A"/>
    <w:rsid w:val="00435AA0"/>
    <w:rsid w:val="0045050A"/>
    <w:rsid w:val="0048759D"/>
    <w:rsid w:val="00494FD5"/>
    <w:rsid w:val="004A0C77"/>
    <w:rsid w:val="004A20B4"/>
    <w:rsid w:val="004C715D"/>
    <w:rsid w:val="005102F9"/>
    <w:rsid w:val="00514C88"/>
    <w:rsid w:val="00517D91"/>
    <w:rsid w:val="005636F9"/>
    <w:rsid w:val="005676E1"/>
    <w:rsid w:val="00582976"/>
    <w:rsid w:val="005A5ED8"/>
    <w:rsid w:val="005C3317"/>
    <w:rsid w:val="005D23E8"/>
    <w:rsid w:val="005E0947"/>
    <w:rsid w:val="005E108D"/>
    <w:rsid w:val="006059C7"/>
    <w:rsid w:val="0061237D"/>
    <w:rsid w:val="00622F45"/>
    <w:rsid w:val="006356F7"/>
    <w:rsid w:val="00650AEB"/>
    <w:rsid w:val="00672600"/>
    <w:rsid w:val="00675F19"/>
    <w:rsid w:val="00677F79"/>
    <w:rsid w:val="006B3D68"/>
    <w:rsid w:val="006C19AC"/>
    <w:rsid w:val="006F0F86"/>
    <w:rsid w:val="00723D01"/>
    <w:rsid w:val="0072473B"/>
    <w:rsid w:val="00727B3C"/>
    <w:rsid w:val="00730587"/>
    <w:rsid w:val="00730FDE"/>
    <w:rsid w:val="00762640"/>
    <w:rsid w:val="007A7953"/>
    <w:rsid w:val="00853880"/>
    <w:rsid w:val="00896477"/>
    <w:rsid w:val="008B494E"/>
    <w:rsid w:val="008F7017"/>
    <w:rsid w:val="009227AD"/>
    <w:rsid w:val="00941F11"/>
    <w:rsid w:val="00952B52"/>
    <w:rsid w:val="00955107"/>
    <w:rsid w:val="00985219"/>
    <w:rsid w:val="00993438"/>
    <w:rsid w:val="009D206E"/>
    <w:rsid w:val="009D6135"/>
    <w:rsid w:val="00A16D53"/>
    <w:rsid w:val="00A213E2"/>
    <w:rsid w:val="00A75376"/>
    <w:rsid w:val="00A97BAA"/>
    <w:rsid w:val="00AB5F90"/>
    <w:rsid w:val="00B10CFF"/>
    <w:rsid w:val="00B222DC"/>
    <w:rsid w:val="00B32C35"/>
    <w:rsid w:val="00B34C7E"/>
    <w:rsid w:val="00B411C6"/>
    <w:rsid w:val="00B4188D"/>
    <w:rsid w:val="00B445DB"/>
    <w:rsid w:val="00B500B2"/>
    <w:rsid w:val="00B53694"/>
    <w:rsid w:val="00B55A4B"/>
    <w:rsid w:val="00B9443C"/>
    <w:rsid w:val="00BA56D5"/>
    <w:rsid w:val="00BB26DD"/>
    <w:rsid w:val="00C01512"/>
    <w:rsid w:val="00C04DC4"/>
    <w:rsid w:val="00C1638C"/>
    <w:rsid w:val="00C23572"/>
    <w:rsid w:val="00C302DE"/>
    <w:rsid w:val="00C426F8"/>
    <w:rsid w:val="00C42ED1"/>
    <w:rsid w:val="00C50A14"/>
    <w:rsid w:val="00CA2600"/>
    <w:rsid w:val="00CD35A7"/>
    <w:rsid w:val="00CE4CF4"/>
    <w:rsid w:val="00D10884"/>
    <w:rsid w:val="00D12BB0"/>
    <w:rsid w:val="00D17AFE"/>
    <w:rsid w:val="00D32D69"/>
    <w:rsid w:val="00D73299"/>
    <w:rsid w:val="00D733EE"/>
    <w:rsid w:val="00D90486"/>
    <w:rsid w:val="00D92B4B"/>
    <w:rsid w:val="00DB13CD"/>
    <w:rsid w:val="00DF0CEC"/>
    <w:rsid w:val="00E07C19"/>
    <w:rsid w:val="00E25E63"/>
    <w:rsid w:val="00E92537"/>
    <w:rsid w:val="00EB23B9"/>
    <w:rsid w:val="00ED3DDA"/>
    <w:rsid w:val="00EF0DC3"/>
    <w:rsid w:val="00F05D71"/>
    <w:rsid w:val="00F10A08"/>
    <w:rsid w:val="00F17E81"/>
    <w:rsid w:val="00F2032E"/>
    <w:rsid w:val="00F24122"/>
    <w:rsid w:val="00F86E56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1AD10"/>
  <w15:chartTrackingRefBased/>
  <w15:docId w15:val="{447F744E-9130-4DA0-9E24-6F99A1DF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16D53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5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9624F"/>
  </w:style>
  <w:style w:type="character" w:customStyle="1" w:styleId="vanity-namedisplay-name">
    <w:name w:val="vanity-name__display-name"/>
    <w:basedOn w:val="DefaultParagraphFont"/>
    <w:rsid w:val="0039624F"/>
  </w:style>
  <w:style w:type="character" w:styleId="FollowedHyperlink">
    <w:name w:val="FollowedHyperlink"/>
    <w:basedOn w:val="DefaultParagraphFont"/>
    <w:uiPriority w:val="99"/>
    <w:semiHidden/>
    <w:unhideWhenUsed/>
    <w:rsid w:val="0061237D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51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Sic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warren-siciliano-28209a1a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arrenpharmd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%20and%20Renny\AppData\Local\Packages\Microsoft.Office.Desktop_8wekyb3d8bbwe\LocalCache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95C3A64B0D4765AFC247B2CA32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7E8-B05B-443F-833C-B27342C2B2EA}"/>
      </w:docPartPr>
      <w:docPartBody>
        <w:p w:rsidR="002F679C" w:rsidRDefault="00E92147">
          <w:pPr>
            <w:pStyle w:val="AC95C3A64B0D4765AFC247B2CA326A2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3B5BBB485E42B08C7F4E1904D65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B2FE-67E7-41B9-B90A-AC60E08CA171}"/>
      </w:docPartPr>
      <w:docPartBody>
        <w:p w:rsidR="002F679C" w:rsidRDefault="00E92147">
          <w:pPr>
            <w:pStyle w:val="6E3B5BBB485E42B08C7F4E1904D65915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DDF2FC7EE40640E681D89D4605E7A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06CF3-A6F4-45B9-819B-374C775267BD}"/>
      </w:docPartPr>
      <w:docPartBody>
        <w:p w:rsidR="008E2624" w:rsidRDefault="007C1067" w:rsidP="007C1067">
          <w:pPr>
            <w:pStyle w:val="DDF2FC7EE40640E681D89D4605E7AAF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C7D252062A4D8AA5B3C9D904C5D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19AC-4934-4F8E-9A6E-1B8882537715}"/>
      </w:docPartPr>
      <w:docPartBody>
        <w:p w:rsidR="00000000" w:rsidRDefault="008E2624" w:rsidP="008E2624">
          <w:pPr>
            <w:pStyle w:val="B8C7D252062A4D8AA5B3C9D904C5D7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F8FA178E9C443F8283EB05771F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DDE24-1BF0-4C72-95FA-90C4161A8885}"/>
      </w:docPartPr>
      <w:docPartBody>
        <w:p w:rsidR="00000000" w:rsidRDefault="008E2624" w:rsidP="008E2624">
          <w:pPr>
            <w:pStyle w:val="63F8FA178E9C443F8283EB05771FDB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6F"/>
    <w:rsid w:val="00015B98"/>
    <w:rsid w:val="00134D6C"/>
    <w:rsid w:val="00291D4B"/>
    <w:rsid w:val="002F679C"/>
    <w:rsid w:val="00675E01"/>
    <w:rsid w:val="007C1067"/>
    <w:rsid w:val="0085390B"/>
    <w:rsid w:val="008E2624"/>
    <w:rsid w:val="00A62A3D"/>
    <w:rsid w:val="00C5206F"/>
    <w:rsid w:val="00DA6833"/>
    <w:rsid w:val="00E92147"/>
    <w:rsid w:val="00F3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8E2624"/>
    <w:rPr>
      <w:color w:val="808080"/>
    </w:rPr>
  </w:style>
  <w:style w:type="paragraph" w:customStyle="1" w:styleId="DDF2FC7EE40640E681D89D4605E7AAF5">
    <w:name w:val="DDF2FC7EE40640E681D89D4605E7AAF5"/>
    <w:rsid w:val="007C1067"/>
  </w:style>
  <w:style w:type="paragraph" w:customStyle="1" w:styleId="AC95C3A64B0D4765AFC247B2CA326A20">
    <w:name w:val="AC95C3A64B0D4765AFC247B2CA326A20"/>
  </w:style>
  <w:style w:type="paragraph" w:customStyle="1" w:styleId="6E3B5BBB485E42B08C7F4E1904D65915">
    <w:name w:val="6E3B5BBB485E42B08C7F4E1904D65915"/>
  </w:style>
  <w:style w:type="paragraph" w:customStyle="1" w:styleId="B8C7D252062A4D8AA5B3C9D904C5D746">
    <w:name w:val="B8C7D252062A4D8AA5B3C9D904C5D746"/>
    <w:rsid w:val="008E2624"/>
  </w:style>
  <w:style w:type="paragraph" w:customStyle="1" w:styleId="63F8FA178E9C443F8283EB05771FDBEC">
    <w:name w:val="63F8FA178E9C443F8283EB05771FDBEC"/>
    <w:rsid w:val="008E2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290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siciliano</dc:creator>
  <cp:lastModifiedBy>Warren Siciliano</cp:lastModifiedBy>
  <cp:revision>10</cp:revision>
  <dcterms:created xsi:type="dcterms:W3CDTF">2021-10-18T19:59:00Z</dcterms:created>
  <dcterms:modified xsi:type="dcterms:W3CDTF">2021-10-21T22:54:00Z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